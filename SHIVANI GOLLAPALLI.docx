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7E65" w14:textId="1824077B" w:rsidR="00D87B86" w:rsidRPr="006A2545" w:rsidRDefault="00D87B86" w:rsidP="00D87B86">
      <w:pPr>
        <w:pStyle w:val="Title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alias w:val="Enter your name:"/>
          <w:tag w:val=""/>
          <w:id w:val="-328297061"/>
          <w:placeholder>
            <w:docPart w:val="8B532BF9995345C29C4EC3C5E58CB36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>
            <w:rPr>
              <w:sz w:val="36"/>
              <w:szCs w:val="36"/>
            </w:rPr>
            <w:t>SHIVANI GOLLAPALLI</w:t>
          </w:r>
        </w:sdtContent>
      </w:sdt>
    </w:p>
    <w:sdt>
      <w:sdtPr>
        <w:alias w:val="Objective:"/>
        <w:tag w:val="Objective:"/>
        <w:id w:val="-736782104"/>
        <w:placeholder>
          <w:docPart w:val="EAEFF357D1D3424B93F4F67986A5D54D"/>
        </w:placeholder>
        <w:temporary/>
        <w:showingPlcHdr/>
        <w15:appearance w15:val="hidden"/>
      </w:sdtPr>
      <w:sdtContent>
        <w:p w14:paraId="5672CE25" w14:textId="77777777" w:rsidR="00D87B86" w:rsidRDefault="00D87B86" w:rsidP="00D87B86">
          <w:pPr>
            <w:pStyle w:val="Heading1"/>
          </w:pPr>
          <w:r w:rsidRPr="00D87B86">
            <w:rPr>
              <w:color w:val="000000" w:themeColor="text1"/>
            </w:rPr>
            <w:t>Objective</w:t>
          </w:r>
        </w:p>
      </w:sdtContent>
    </w:sdt>
    <w:p w14:paraId="0D5B3909" w14:textId="77777777" w:rsidR="00D87B86" w:rsidRDefault="00D87B86" w:rsidP="00D87B86">
      <w:pPr>
        <w:pStyle w:val="ListBullet"/>
      </w:pPr>
      <w:r>
        <w:t>To Work in an organization which provides me with ample opportunities to enhance my skills and knowledge along with contributing to the growth of the organization.</w:t>
      </w:r>
    </w:p>
    <w:p w14:paraId="7FA7CEB4" w14:textId="77777777" w:rsidR="00D87B86" w:rsidRDefault="00D87B86" w:rsidP="00D87B86">
      <w:pPr>
        <w:pStyle w:val="ListBullet"/>
        <w:numPr>
          <w:ilvl w:val="0"/>
          <w:numId w:val="0"/>
        </w:numPr>
      </w:pPr>
    </w:p>
    <w:sdt>
      <w:sdtPr>
        <w:alias w:val="Education:"/>
        <w:tag w:val="Education:"/>
        <w:id w:val="807127995"/>
        <w:placeholder>
          <w:docPart w:val="556749DFEBC94AD19BFC5C03474D9B20"/>
        </w:placeholder>
        <w:temporary/>
        <w:showingPlcHdr/>
      </w:sdtPr>
      <w:sdtContent>
        <w:p w14:paraId="63B1D7AF" w14:textId="77777777" w:rsidR="00D87B86" w:rsidRDefault="00D87B86" w:rsidP="00D87B86">
          <w:pPr>
            <w:pStyle w:val="Heading1"/>
          </w:pPr>
          <w:r w:rsidRPr="00D87B86">
            <w:rPr>
              <w:color w:val="000000" w:themeColor="text1"/>
            </w:rPr>
            <w:t>Education</w:t>
          </w:r>
        </w:p>
      </w:sdtContent>
    </w:sdt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657"/>
        <w:gridCol w:w="2457"/>
        <w:gridCol w:w="1702"/>
        <w:gridCol w:w="2410"/>
      </w:tblGrid>
      <w:tr w:rsidR="00D87B86" w14:paraId="3047D0BA" w14:textId="77777777" w:rsidTr="00F4045B">
        <w:trPr>
          <w:cantSplit/>
          <w:trHeight w:val="12"/>
          <w:tblHeader/>
        </w:trPr>
        <w:tc>
          <w:tcPr>
            <w:tcW w:w="141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8AC3E00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Qualification</w:t>
            </w:r>
          </w:p>
        </w:tc>
        <w:tc>
          <w:tcPr>
            <w:tcW w:w="165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2D34F48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School/College</w:t>
            </w:r>
          </w:p>
        </w:tc>
        <w:tc>
          <w:tcPr>
            <w:tcW w:w="24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F95495C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Board/University</w:t>
            </w:r>
          </w:p>
        </w:tc>
        <w:tc>
          <w:tcPr>
            <w:tcW w:w="170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5D2C1DD8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Percentage</w:t>
            </w:r>
          </w:p>
          <w:p w14:paraId="0081D5FE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/CGPA</w:t>
            </w:r>
          </w:p>
        </w:tc>
        <w:tc>
          <w:tcPr>
            <w:tcW w:w="24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CCCCCC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FFB21AE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Year of Passing</w:t>
            </w:r>
          </w:p>
        </w:tc>
      </w:tr>
      <w:tr w:rsidR="00D87B86" w14:paraId="0DDE95AE" w14:textId="77777777" w:rsidTr="00F4045B">
        <w:trPr>
          <w:cantSplit/>
          <w:trHeight w:val="1390"/>
          <w:tblHeader/>
        </w:trPr>
        <w:tc>
          <w:tcPr>
            <w:tcW w:w="141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E1F3D9C" w14:textId="77777777" w:rsidR="00D87B86" w:rsidRDefault="00D87B86" w:rsidP="00F4045B">
            <w:pPr>
              <w:pStyle w:val="Normal1"/>
              <w:spacing w:before="240" w:after="6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Bachelor of Computer Science</w:t>
            </w:r>
          </w:p>
          <w:p w14:paraId="1F8B5730" w14:textId="77777777" w:rsidR="00D87B86" w:rsidRDefault="00D87B86" w:rsidP="00F4045B">
            <w:pPr>
              <w:pStyle w:val="Normal1"/>
              <w:spacing w:before="240" w:after="6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(CSE)</w:t>
            </w:r>
          </w:p>
        </w:tc>
        <w:tc>
          <w:tcPr>
            <w:tcW w:w="165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3F9C8F93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IIIT Nuzvid</w:t>
            </w:r>
          </w:p>
        </w:tc>
        <w:tc>
          <w:tcPr>
            <w:tcW w:w="24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43CCAA6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</w:p>
          <w:p w14:paraId="5B3730BF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</w:p>
          <w:p w14:paraId="6F5605B2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</w:p>
          <w:p w14:paraId="52257699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Ragiv Gandhi University of Knowledge and Technology</w:t>
            </w:r>
          </w:p>
        </w:tc>
        <w:tc>
          <w:tcPr>
            <w:tcW w:w="170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0243AC05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85%</w:t>
            </w:r>
          </w:p>
          <w:p w14:paraId="792AE686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</w:p>
        </w:tc>
        <w:tc>
          <w:tcPr>
            <w:tcW w:w="24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F2F2F2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DDA910C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</w:p>
          <w:p w14:paraId="44FB7F8E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</w:p>
          <w:p w14:paraId="7F5950B6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</w:p>
          <w:p w14:paraId="207A4610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2024</w:t>
            </w:r>
          </w:p>
        </w:tc>
      </w:tr>
      <w:tr w:rsidR="00D87B86" w14:paraId="73B88D73" w14:textId="77777777" w:rsidTr="00F4045B">
        <w:trPr>
          <w:cantSplit/>
          <w:trHeight w:val="1124"/>
          <w:tblHeader/>
        </w:trPr>
        <w:tc>
          <w:tcPr>
            <w:tcW w:w="141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F20DABA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Intermediate</w:t>
            </w:r>
          </w:p>
          <w:p w14:paraId="1A73D2FC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MPC</w:t>
            </w:r>
          </w:p>
        </w:tc>
        <w:tc>
          <w:tcPr>
            <w:tcW w:w="165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871D6F9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IIIT Nuzvid</w:t>
            </w:r>
          </w:p>
        </w:tc>
        <w:tc>
          <w:tcPr>
            <w:tcW w:w="24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2510EF5" w14:textId="77777777" w:rsidR="00D87B86" w:rsidRDefault="00D87B86" w:rsidP="00F4045B">
            <w:pPr>
              <w:pStyle w:val="Normal1"/>
              <w:tabs>
                <w:tab w:val="left" w:pos="2520"/>
                <w:tab w:val="left" w:pos="2880"/>
                <w:tab w:val="left" w:pos="3600"/>
              </w:tabs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Ragiv Gandhi University of Knowledge and Technology</w:t>
            </w:r>
          </w:p>
        </w:tc>
        <w:tc>
          <w:tcPr>
            <w:tcW w:w="170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AB7BA8D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83%</w:t>
            </w:r>
          </w:p>
        </w:tc>
        <w:tc>
          <w:tcPr>
            <w:tcW w:w="24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F2F2F2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57C7C47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2020</w:t>
            </w:r>
          </w:p>
        </w:tc>
      </w:tr>
      <w:tr w:rsidR="00D87B86" w14:paraId="748D348B" w14:textId="77777777" w:rsidTr="00F4045B">
        <w:trPr>
          <w:cantSplit/>
          <w:trHeight w:val="16"/>
          <w:tblHeader/>
        </w:trPr>
        <w:tc>
          <w:tcPr>
            <w:tcW w:w="141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A1776EE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S.S.C</w:t>
            </w:r>
          </w:p>
        </w:tc>
        <w:tc>
          <w:tcPr>
            <w:tcW w:w="165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413A4F91" w14:textId="77777777" w:rsidR="00D87B86" w:rsidRDefault="00D87B86" w:rsidP="00F4045B">
            <w:pPr>
              <w:pStyle w:val="Normal1"/>
              <w:spacing w:after="0" w:line="240" w:lineRule="auto"/>
              <w:ind w:left="480" w:hanging="480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Government</w:t>
            </w:r>
          </w:p>
          <w:p w14:paraId="750B55F9" w14:textId="77777777" w:rsidR="00D87B86" w:rsidRDefault="00D87B86" w:rsidP="00F4045B">
            <w:pPr>
              <w:pStyle w:val="Normal1"/>
              <w:spacing w:after="0" w:line="240" w:lineRule="auto"/>
              <w:ind w:left="480" w:hanging="480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Girls High</w:t>
            </w:r>
          </w:p>
          <w:p w14:paraId="4EEE2BAA" w14:textId="77777777" w:rsidR="00D87B86" w:rsidRDefault="00D87B86" w:rsidP="00F4045B">
            <w:pPr>
              <w:pStyle w:val="Normal1"/>
              <w:spacing w:after="0" w:line="240" w:lineRule="auto"/>
              <w:ind w:left="480" w:hanging="480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School,</w:t>
            </w:r>
          </w:p>
          <w:p w14:paraId="220DFC7D" w14:textId="77777777" w:rsidR="00D87B86" w:rsidRDefault="00D87B86" w:rsidP="00F4045B">
            <w:pPr>
              <w:pStyle w:val="Normal1"/>
              <w:spacing w:after="0" w:line="240" w:lineRule="auto"/>
              <w:ind w:left="480" w:hanging="480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Amalapuram</w:t>
            </w:r>
          </w:p>
        </w:tc>
        <w:tc>
          <w:tcPr>
            <w:tcW w:w="24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D9C1830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Board of</w:t>
            </w:r>
          </w:p>
          <w:p w14:paraId="38589592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Secondary</w:t>
            </w:r>
          </w:p>
          <w:p w14:paraId="396EDB5B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Education</w:t>
            </w:r>
          </w:p>
        </w:tc>
        <w:tc>
          <w:tcPr>
            <w:tcW w:w="170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CE1F950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10/10</w:t>
            </w:r>
          </w:p>
        </w:tc>
        <w:tc>
          <w:tcPr>
            <w:tcW w:w="24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F2F2F2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426684D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</w:p>
          <w:p w14:paraId="407C1DBA" w14:textId="77777777" w:rsidR="00D87B86" w:rsidRDefault="00D87B86" w:rsidP="00F4045B">
            <w:pPr>
              <w:pStyle w:val="Normal1"/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US" w:eastAsia="ja-JP"/>
              </w:rPr>
              <w:t>2018</w:t>
            </w:r>
          </w:p>
        </w:tc>
      </w:tr>
    </w:tbl>
    <w:p w14:paraId="6825BFBD" w14:textId="77777777" w:rsidR="00D87B86" w:rsidRDefault="00D87B86" w:rsidP="00D87B86">
      <w:pPr>
        <w:pStyle w:val="Heading1"/>
      </w:pPr>
    </w:p>
    <w:sdt>
      <w:sdtPr>
        <w:alias w:val="Skills &amp; Abilities:"/>
        <w:tag w:val="Skills &amp; Abilities:"/>
        <w:id w:val="495469907"/>
        <w:placeholder>
          <w:docPart w:val="AD5105D5CD7044509A6E53B1749718C8"/>
        </w:placeholder>
        <w:temporary/>
        <w:showingPlcHdr/>
        <w15:appearance w15:val="hidden"/>
      </w:sdtPr>
      <w:sdtContent>
        <w:p w14:paraId="0B39B09F" w14:textId="77777777" w:rsidR="00D87B86" w:rsidRDefault="00D87B86" w:rsidP="00D87B86">
          <w:pPr>
            <w:pStyle w:val="Heading1"/>
          </w:pPr>
          <w:r w:rsidRPr="00D87B86">
            <w:rPr>
              <w:color w:val="000000" w:themeColor="text1"/>
            </w:rPr>
            <w:t>Skills &amp; Abilities</w:t>
          </w:r>
        </w:p>
      </w:sdtContent>
    </w:sdt>
    <w:p w14:paraId="3F397A03" w14:textId="77777777" w:rsidR="00D87B86" w:rsidRDefault="00D87B86" w:rsidP="00D87B86">
      <w:pPr>
        <w:pStyle w:val="Heading2"/>
      </w:pPr>
      <w:r>
        <w:t>technical skills</w:t>
      </w:r>
    </w:p>
    <w:p w14:paraId="1B0A8C0D" w14:textId="77777777" w:rsidR="00D87B86" w:rsidRDefault="00D87B86" w:rsidP="00D87B86">
      <w:pPr>
        <w:pStyle w:val="ListBullet"/>
        <w:numPr>
          <w:ilvl w:val="0"/>
          <w:numId w:val="0"/>
        </w:numPr>
        <w:ind w:left="360"/>
      </w:pPr>
      <w:r>
        <w:t>Programming L</w:t>
      </w:r>
      <w:r w:rsidRPr="00616485">
        <w:t>anguages</w:t>
      </w:r>
      <w:r>
        <w:t xml:space="preserve"> :</w:t>
      </w:r>
    </w:p>
    <w:p w14:paraId="7EAB82B8" w14:textId="77777777" w:rsidR="00D87B86" w:rsidRDefault="00D87B86" w:rsidP="00D87B86">
      <w:pPr>
        <w:pStyle w:val="ListBullet"/>
        <w:numPr>
          <w:ilvl w:val="0"/>
          <w:numId w:val="20"/>
        </w:numPr>
      </w:pPr>
      <w:r>
        <w:t xml:space="preserve">Python </w:t>
      </w:r>
    </w:p>
    <w:p w14:paraId="14C2CF4C" w14:textId="77777777" w:rsidR="00D87B86" w:rsidRDefault="00D87B86" w:rsidP="00D87B86">
      <w:pPr>
        <w:pStyle w:val="ListBullet"/>
        <w:numPr>
          <w:ilvl w:val="0"/>
          <w:numId w:val="20"/>
        </w:numPr>
      </w:pPr>
      <w:r>
        <w:t>C Programming</w:t>
      </w:r>
    </w:p>
    <w:p w14:paraId="1097533B" w14:textId="77777777" w:rsidR="00D87B86" w:rsidRDefault="00D87B86" w:rsidP="00D87B86">
      <w:pPr>
        <w:pStyle w:val="ListBullet"/>
        <w:numPr>
          <w:ilvl w:val="0"/>
          <w:numId w:val="20"/>
        </w:numPr>
      </w:pPr>
      <w:r>
        <w:t xml:space="preserve">HTML &amp; CSS </w:t>
      </w:r>
    </w:p>
    <w:p w14:paraId="1860AFE4" w14:textId="77777777" w:rsidR="00D87B86" w:rsidRDefault="00D87B86" w:rsidP="00D87B86">
      <w:pPr>
        <w:pStyle w:val="ListBullet"/>
        <w:numPr>
          <w:ilvl w:val="0"/>
          <w:numId w:val="20"/>
        </w:numPr>
      </w:pPr>
      <w:r>
        <w:t>Java Script</w:t>
      </w:r>
    </w:p>
    <w:p w14:paraId="50486CCF" w14:textId="77777777" w:rsidR="00D87B86" w:rsidRDefault="00D87B86" w:rsidP="00D87B86">
      <w:pPr>
        <w:pStyle w:val="ListBullet"/>
        <w:numPr>
          <w:ilvl w:val="0"/>
          <w:numId w:val="20"/>
        </w:numPr>
      </w:pPr>
      <w:r>
        <w:t>Basics About PHP</w:t>
      </w:r>
    </w:p>
    <w:p w14:paraId="058316C5" w14:textId="77777777" w:rsidR="00D87B86" w:rsidRDefault="00D87B86" w:rsidP="00D87B86">
      <w:pPr>
        <w:pStyle w:val="ListBullet"/>
        <w:numPr>
          <w:ilvl w:val="0"/>
          <w:numId w:val="20"/>
        </w:numPr>
      </w:pPr>
      <w:r>
        <w:t>DBMS</w:t>
      </w:r>
    </w:p>
    <w:p w14:paraId="110D47AE" w14:textId="77777777" w:rsidR="00D87B86" w:rsidRDefault="00D87B86" w:rsidP="00D87B86">
      <w:pPr>
        <w:pStyle w:val="ListBullet"/>
        <w:numPr>
          <w:ilvl w:val="0"/>
          <w:numId w:val="0"/>
        </w:numPr>
        <w:ind w:left="1080"/>
      </w:pPr>
    </w:p>
    <w:p w14:paraId="458395F5" w14:textId="77777777" w:rsidR="00D87B86" w:rsidRDefault="00D87B86" w:rsidP="00D87B86">
      <w:pPr>
        <w:pStyle w:val="Heading2"/>
      </w:pPr>
      <w:r>
        <w:t>Soft skills</w:t>
      </w:r>
    </w:p>
    <w:p w14:paraId="641CB73C" w14:textId="77777777" w:rsidR="00D87B86" w:rsidRDefault="00D87B86" w:rsidP="00D87B86">
      <w:pPr>
        <w:pStyle w:val="ListBullet"/>
        <w:numPr>
          <w:ilvl w:val="0"/>
          <w:numId w:val="21"/>
        </w:numPr>
      </w:pPr>
      <w:r>
        <w:t>Active Listener</w:t>
      </w:r>
    </w:p>
    <w:p w14:paraId="3CAE73D4" w14:textId="77777777" w:rsidR="00D87B86" w:rsidRDefault="00D87B86" w:rsidP="00D87B86">
      <w:pPr>
        <w:pStyle w:val="ListBullet"/>
        <w:numPr>
          <w:ilvl w:val="0"/>
          <w:numId w:val="21"/>
        </w:numPr>
      </w:pPr>
      <w:r>
        <w:t>Innovation and Ability to Learn</w:t>
      </w:r>
    </w:p>
    <w:p w14:paraId="0B9E6F99" w14:textId="77777777" w:rsidR="00D87B86" w:rsidRDefault="00D87B86" w:rsidP="00D87B86">
      <w:pPr>
        <w:pStyle w:val="ListBullet"/>
        <w:numPr>
          <w:ilvl w:val="0"/>
          <w:numId w:val="0"/>
        </w:numPr>
        <w:ind w:left="360"/>
      </w:pPr>
    </w:p>
    <w:p w14:paraId="582C036B" w14:textId="77777777" w:rsidR="00D87B86" w:rsidRDefault="00D87B86" w:rsidP="00D87B86">
      <w:pPr>
        <w:pStyle w:val="Heading2"/>
      </w:pPr>
      <w:r>
        <w:lastRenderedPageBreak/>
        <w:t>certifications</w:t>
      </w:r>
    </w:p>
    <w:p w14:paraId="2B8BFA9C" w14:textId="77777777" w:rsidR="00D87B86" w:rsidRDefault="00D87B86" w:rsidP="00D87B86">
      <w:pPr>
        <w:pStyle w:val="ListBullet"/>
        <w:numPr>
          <w:ilvl w:val="0"/>
          <w:numId w:val="21"/>
        </w:numPr>
      </w:pPr>
      <w:r>
        <w:t>Certificate of training on Android App Development by Internshala</w:t>
      </w:r>
    </w:p>
    <w:p w14:paraId="341A0B3D" w14:textId="77777777" w:rsidR="00D87B86" w:rsidRDefault="00D87B86" w:rsidP="00D87B86">
      <w:pPr>
        <w:pStyle w:val="ListBullet"/>
        <w:numPr>
          <w:ilvl w:val="0"/>
          <w:numId w:val="21"/>
        </w:numPr>
      </w:pPr>
      <w:r>
        <w:t>Completion of Workshop on Web Development</w:t>
      </w:r>
    </w:p>
    <w:p w14:paraId="662DF175" w14:textId="77777777" w:rsidR="00D87B86" w:rsidRDefault="00D87B86" w:rsidP="00D87B86">
      <w:pPr>
        <w:pStyle w:val="ListBullet"/>
        <w:numPr>
          <w:ilvl w:val="0"/>
          <w:numId w:val="21"/>
        </w:numPr>
      </w:pPr>
      <w:r>
        <w:t>Worked as a NSS Volunteer</w:t>
      </w:r>
    </w:p>
    <w:p w14:paraId="0B950E97" w14:textId="77777777" w:rsidR="00D87B86" w:rsidRDefault="00D87B86" w:rsidP="00D87B86">
      <w:pPr>
        <w:pStyle w:val="ListBullet"/>
        <w:numPr>
          <w:ilvl w:val="0"/>
          <w:numId w:val="0"/>
        </w:numPr>
        <w:ind w:left="360" w:hanging="360"/>
      </w:pPr>
    </w:p>
    <w:sdt>
      <w:sdtPr>
        <w:alias w:val="Experience:"/>
        <w:tag w:val="Experience:"/>
        <w:id w:val="1494989950"/>
        <w:placeholder>
          <w:docPart w:val="8991FBCFBA2E492BA302C0C19FFCC2E6"/>
        </w:placeholder>
        <w:temporary/>
        <w:showingPlcHdr/>
        <w15:appearance w15:val="hidden"/>
      </w:sdtPr>
      <w:sdtContent>
        <w:p w14:paraId="705D7EB6" w14:textId="77777777" w:rsidR="00D87B86" w:rsidRDefault="00D87B86" w:rsidP="00D87B86">
          <w:pPr>
            <w:pStyle w:val="Heading1"/>
          </w:pPr>
          <w:r w:rsidRPr="007A0A91">
            <w:rPr>
              <w:color w:val="000000" w:themeColor="text1"/>
            </w:rPr>
            <w:t>Experience</w:t>
          </w:r>
        </w:p>
      </w:sdtContent>
    </w:sdt>
    <w:p w14:paraId="4DD2ED60" w14:textId="77777777" w:rsidR="00D87B86" w:rsidRPr="006A2545" w:rsidRDefault="00D87B86" w:rsidP="00D87B86">
      <w:pPr>
        <w:pStyle w:val="Heading2"/>
        <w:rPr>
          <w:b w:val="0"/>
          <w:bCs/>
        </w:rPr>
      </w:pPr>
      <w:r w:rsidRPr="006A2545">
        <w:rPr>
          <w:b w:val="0"/>
          <w:bCs/>
        </w:rPr>
        <w:t xml:space="preserve">Designing a coffee shop website </w:t>
      </w:r>
    </w:p>
    <w:p w14:paraId="2FE94D06" w14:textId="77777777" w:rsidR="00D87B86" w:rsidRDefault="00D87B86" w:rsidP="00D87B86">
      <w:pPr>
        <w:pStyle w:val="ListBullet"/>
      </w:pPr>
      <w:r>
        <w:t xml:space="preserve">Design a Website Using HTML &amp; CSS &amp; JS &amp; Bootstrap </w:t>
      </w:r>
    </w:p>
    <w:p w14:paraId="243CAE28" w14:textId="77777777" w:rsidR="00D87B86" w:rsidRDefault="00D87B86" w:rsidP="00D87B86">
      <w:pPr>
        <w:pStyle w:val="ListBullet"/>
        <w:numPr>
          <w:ilvl w:val="0"/>
          <w:numId w:val="0"/>
        </w:numPr>
      </w:pPr>
    </w:p>
    <w:p w14:paraId="46F1F93E" w14:textId="77777777" w:rsidR="00D87B86" w:rsidRPr="00D87B86" w:rsidRDefault="00D87B86" w:rsidP="00D87B86">
      <w:pPr>
        <w:pStyle w:val="ListBullet"/>
        <w:numPr>
          <w:ilvl w:val="0"/>
          <w:numId w:val="0"/>
        </w:numPr>
        <w:rPr>
          <w:b/>
          <w:bCs/>
          <w:color w:val="000000" w:themeColor="text1"/>
          <w:sz w:val="32"/>
          <w:szCs w:val="32"/>
        </w:rPr>
      </w:pPr>
      <w:r w:rsidRPr="00D87B86">
        <w:rPr>
          <w:b/>
          <w:bCs/>
          <w:color w:val="000000" w:themeColor="text1"/>
          <w:sz w:val="32"/>
          <w:szCs w:val="32"/>
        </w:rPr>
        <w:t>Personal Information</w:t>
      </w:r>
    </w:p>
    <w:p w14:paraId="4BF388A7" w14:textId="77777777" w:rsidR="00D87B86" w:rsidRPr="0018327E" w:rsidRDefault="00D87B86" w:rsidP="00D87B86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D87B86">
        <w:rPr>
          <w:b/>
          <w:bCs/>
          <w:color w:val="000000" w:themeColor="text1"/>
          <w:sz w:val="24"/>
          <w:szCs w:val="24"/>
        </w:rPr>
        <w:t xml:space="preserve">Name </w:t>
      </w:r>
      <w:r w:rsidRPr="000531E3">
        <w:rPr>
          <w:b/>
          <w:bCs/>
          <w:sz w:val="24"/>
          <w:szCs w:val="24"/>
        </w:rPr>
        <w:t>:</w:t>
      </w:r>
      <w:r w:rsidRPr="001832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18327E">
        <w:rPr>
          <w:sz w:val="24"/>
          <w:szCs w:val="24"/>
        </w:rPr>
        <w:t>Gollapalli Bhavani Satya Sai Shivani</w:t>
      </w:r>
    </w:p>
    <w:p w14:paraId="58CE534C" w14:textId="77777777" w:rsidR="00D87B86" w:rsidRPr="0018327E" w:rsidRDefault="00D87B86" w:rsidP="00D87B86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D87B86">
        <w:rPr>
          <w:b/>
          <w:bCs/>
          <w:color w:val="000000" w:themeColor="text1"/>
          <w:sz w:val="24"/>
          <w:szCs w:val="24"/>
        </w:rPr>
        <w:t>Degree :</w:t>
      </w:r>
      <w:r w:rsidRPr="00D87B86">
        <w:rPr>
          <w:color w:val="000000" w:themeColor="text1"/>
          <w:sz w:val="24"/>
          <w:szCs w:val="24"/>
        </w:rPr>
        <w:t xml:space="preserve"> </w:t>
      </w:r>
      <w:r w:rsidRPr="0018327E">
        <w:rPr>
          <w:sz w:val="24"/>
          <w:szCs w:val="24"/>
        </w:rPr>
        <w:t>B.Tech Computer Science</w:t>
      </w:r>
    </w:p>
    <w:p w14:paraId="7E5E6246" w14:textId="77777777" w:rsidR="00D87B86" w:rsidRPr="0018327E" w:rsidRDefault="00D87B86" w:rsidP="00D87B86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D87B86">
        <w:rPr>
          <w:b/>
          <w:bCs/>
          <w:color w:val="000000" w:themeColor="text1"/>
          <w:sz w:val="24"/>
          <w:szCs w:val="24"/>
        </w:rPr>
        <w:t>E-mail :</w:t>
      </w:r>
      <w:r w:rsidRPr="00D87B86">
        <w:rPr>
          <w:color w:val="000000" w:themeColor="text1"/>
          <w:sz w:val="24"/>
          <w:szCs w:val="24"/>
        </w:rPr>
        <w:t xml:space="preserve">  </w:t>
      </w:r>
      <w:hyperlink r:id="rId7" w:history="1">
        <w:r w:rsidRPr="00F97889">
          <w:rPr>
            <w:rStyle w:val="Hyperlink"/>
            <w:sz w:val="24"/>
            <w:szCs w:val="24"/>
          </w:rPr>
          <w:t>shivanigollapalli74@gmail.com</w:t>
        </w:r>
      </w:hyperlink>
    </w:p>
    <w:p w14:paraId="05ED0534" w14:textId="77777777" w:rsidR="00D87B86" w:rsidRDefault="00D87B86" w:rsidP="00D87B86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D87B86">
        <w:rPr>
          <w:b/>
          <w:bCs/>
          <w:color w:val="000000" w:themeColor="text1"/>
          <w:sz w:val="24"/>
          <w:szCs w:val="24"/>
        </w:rPr>
        <w:t>Mobile No :</w:t>
      </w:r>
      <w:r w:rsidRPr="00D87B86">
        <w:rPr>
          <w:color w:val="000000" w:themeColor="text1"/>
          <w:sz w:val="24"/>
          <w:szCs w:val="24"/>
        </w:rPr>
        <w:t xml:space="preserve"> </w:t>
      </w:r>
      <w:r w:rsidRPr="0018327E">
        <w:rPr>
          <w:sz w:val="24"/>
          <w:szCs w:val="24"/>
        </w:rPr>
        <w:t xml:space="preserve">9948367789 </w:t>
      </w:r>
    </w:p>
    <w:p w14:paraId="70ED5369" w14:textId="77777777" w:rsidR="00D87B86" w:rsidRPr="00A31A4F" w:rsidRDefault="00D87B86" w:rsidP="00D87B86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D87B86">
        <w:rPr>
          <w:b/>
          <w:bCs/>
          <w:color w:val="000000" w:themeColor="text1"/>
          <w:sz w:val="24"/>
          <w:szCs w:val="24"/>
        </w:rPr>
        <w:t xml:space="preserve">Languages : </w:t>
      </w:r>
      <w:r>
        <w:rPr>
          <w:sz w:val="24"/>
          <w:szCs w:val="24"/>
        </w:rPr>
        <w:t>Telugu and English</w:t>
      </w:r>
    </w:p>
    <w:p w14:paraId="5BA5D3D6" w14:textId="77777777" w:rsidR="00D87B86" w:rsidRPr="000531E3" w:rsidRDefault="00D87B86" w:rsidP="00D87B86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D87B86">
        <w:rPr>
          <w:b/>
          <w:bCs/>
          <w:color w:val="000000" w:themeColor="text1"/>
          <w:sz w:val="24"/>
          <w:szCs w:val="24"/>
        </w:rPr>
        <w:t xml:space="preserve">Hobbies : </w:t>
      </w:r>
      <w:r>
        <w:rPr>
          <w:sz w:val="24"/>
          <w:szCs w:val="24"/>
        </w:rPr>
        <w:t>Reading Books , Browsing Net , Exploring Things</w:t>
      </w:r>
    </w:p>
    <w:p w14:paraId="03BC99C7" w14:textId="77777777" w:rsidR="00D87B86" w:rsidRPr="00D87B86" w:rsidRDefault="00D87B86" w:rsidP="00D87B86">
      <w:pPr>
        <w:pStyle w:val="ListBullet"/>
        <w:numPr>
          <w:ilvl w:val="0"/>
          <w:numId w:val="0"/>
        </w:numPr>
        <w:rPr>
          <w:b/>
          <w:bCs/>
          <w:color w:val="000000" w:themeColor="text1"/>
          <w:sz w:val="24"/>
          <w:szCs w:val="24"/>
        </w:rPr>
      </w:pPr>
      <w:r w:rsidRPr="00D87B86">
        <w:rPr>
          <w:b/>
          <w:bCs/>
          <w:color w:val="000000" w:themeColor="text1"/>
          <w:sz w:val="24"/>
          <w:szCs w:val="24"/>
        </w:rPr>
        <w:t>Address :</w:t>
      </w:r>
    </w:p>
    <w:p w14:paraId="75642362" w14:textId="77777777" w:rsidR="00D87B86" w:rsidRPr="00B335C7" w:rsidRDefault="00D87B86" w:rsidP="00D87B86">
      <w:pPr>
        <w:pStyle w:val="ListBullet"/>
        <w:numPr>
          <w:ilvl w:val="0"/>
          <w:numId w:val="0"/>
        </w:numPr>
        <w:rPr>
          <w:sz w:val="24"/>
          <w:szCs w:val="24"/>
          <w:lang w:val="en-IN"/>
        </w:rPr>
      </w:pPr>
      <w:r>
        <w:rPr>
          <w:sz w:val="24"/>
          <w:szCs w:val="24"/>
        </w:rPr>
        <w:t>Sai Neha Residency , Amalapuram</w:t>
      </w:r>
    </w:p>
    <w:p w14:paraId="1DAE5A5E" w14:textId="77777777" w:rsidR="00D87B86" w:rsidRDefault="00D87B86" w:rsidP="00D87B86">
      <w:pPr>
        <w:pStyle w:val="ListBullet"/>
        <w:numPr>
          <w:ilvl w:val="0"/>
          <w:numId w:val="0"/>
        </w:numPr>
      </w:pPr>
      <w:r>
        <w:rPr>
          <w:sz w:val="24"/>
          <w:szCs w:val="24"/>
        </w:rPr>
        <w:t>East Godavari Dist , 533201</w:t>
      </w:r>
    </w:p>
    <w:p w14:paraId="44CD940D" w14:textId="77777777" w:rsidR="00D87B86" w:rsidRDefault="00D87B86" w:rsidP="00D87B86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14:paraId="1DB590A4" w14:textId="77777777" w:rsidR="00D87B86" w:rsidRPr="006C35B8" w:rsidRDefault="00D87B86" w:rsidP="00D87B86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14:paraId="597A95DB" w14:textId="77777777" w:rsidR="00D87B86" w:rsidRPr="00390327" w:rsidRDefault="00D87B86" w:rsidP="00D87B86">
      <w:pPr>
        <w:pStyle w:val="ListBullet"/>
        <w:numPr>
          <w:ilvl w:val="0"/>
          <w:numId w:val="0"/>
        </w:numPr>
        <w:jc w:val="both"/>
        <w:rPr>
          <w:b/>
          <w:bCs/>
          <w:color w:val="000000" w:themeColor="text1"/>
          <w:sz w:val="32"/>
          <w:szCs w:val="32"/>
        </w:rPr>
      </w:pPr>
      <w:r w:rsidRPr="00390327">
        <w:rPr>
          <w:b/>
          <w:bCs/>
          <w:color w:val="000000" w:themeColor="text1"/>
          <w:sz w:val="32"/>
          <w:szCs w:val="32"/>
        </w:rPr>
        <w:t xml:space="preserve">Declaration </w:t>
      </w:r>
    </w:p>
    <w:p w14:paraId="4ED3C7D4" w14:textId="77777777" w:rsidR="00D87B86" w:rsidRDefault="00D87B86" w:rsidP="00D87B86">
      <w:pPr>
        <w:pStyle w:val="ListBullet"/>
        <w:numPr>
          <w:ilvl w:val="0"/>
          <w:numId w:val="0"/>
        </w:numPr>
        <w:jc w:val="both"/>
      </w:pPr>
      <w:r>
        <w:tab/>
        <w:t xml:space="preserve">I, </w:t>
      </w:r>
      <w:r w:rsidRPr="00390327">
        <w:rPr>
          <w:b/>
          <w:bCs/>
        </w:rPr>
        <w:t>Bhavani Satya Sai Shivani Gollapalli</w:t>
      </w:r>
      <w:r>
        <w:t xml:space="preserve"> here by declare that the above mentioned information is corrected up to my knowledge and belief ,I bear the responsibility for the correctness of the above mentioned Particulars.</w:t>
      </w:r>
    </w:p>
    <w:p w14:paraId="2DA5DE9E" w14:textId="77777777" w:rsidR="00D87B86" w:rsidRPr="006A2545" w:rsidRDefault="00D87B86" w:rsidP="00D87B86">
      <w:pPr>
        <w:pStyle w:val="ListBullet"/>
        <w:numPr>
          <w:ilvl w:val="0"/>
          <w:numId w:val="0"/>
        </w:numPr>
        <w:rPr>
          <w:color w:val="000000" w:themeColor="text1"/>
          <w:sz w:val="28"/>
          <w:szCs w:val="28"/>
        </w:rPr>
      </w:pPr>
    </w:p>
    <w:p w14:paraId="2C3ECD23" w14:textId="04767D01" w:rsidR="00D56207" w:rsidRDefault="00D56207" w:rsidP="00D87B86">
      <w:pPr>
        <w:pStyle w:val="ListBullet"/>
        <w:numPr>
          <w:ilvl w:val="0"/>
          <w:numId w:val="0"/>
        </w:numPr>
      </w:pPr>
    </w:p>
    <w:sectPr w:rsidR="00D56207" w:rsidSect="00374627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9E404" w14:textId="77777777" w:rsidR="00A04A7E" w:rsidRDefault="00A04A7E">
      <w:pPr>
        <w:spacing w:after="0"/>
      </w:pPr>
      <w:r>
        <w:separator/>
      </w:r>
    </w:p>
  </w:endnote>
  <w:endnote w:type="continuationSeparator" w:id="0">
    <w:p w14:paraId="090DA50B" w14:textId="77777777" w:rsidR="00A04A7E" w:rsidRDefault="00A04A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1C390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0F62C" w14:textId="77777777" w:rsidR="00A04A7E" w:rsidRDefault="00A04A7E">
      <w:pPr>
        <w:spacing w:after="0"/>
      </w:pPr>
      <w:r>
        <w:separator/>
      </w:r>
    </w:p>
  </w:footnote>
  <w:footnote w:type="continuationSeparator" w:id="0">
    <w:p w14:paraId="0484F36D" w14:textId="77777777" w:rsidR="00A04A7E" w:rsidRDefault="00A04A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E3437C"/>
    <w:multiLevelType w:val="hybridMultilevel"/>
    <w:tmpl w:val="539E30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4B7319"/>
    <w:multiLevelType w:val="hybridMultilevel"/>
    <w:tmpl w:val="5C6060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4796418">
    <w:abstractNumId w:val="9"/>
  </w:num>
  <w:num w:numId="2" w16cid:durableId="1220552079">
    <w:abstractNumId w:val="9"/>
    <w:lvlOverride w:ilvl="0">
      <w:startOverride w:val="1"/>
    </w:lvlOverride>
  </w:num>
  <w:num w:numId="3" w16cid:durableId="1883858994">
    <w:abstractNumId w:val="9"/>
    <w:lvlOverride w:ilvl="0">
      <w:startOverride w:val="1"/>
    </w:lvlOverride>
  </w:num>
  <w:num w:numId="4" w16cid:durableId="1490556495">
    <w:abstractNumId w:val="9"/>
    <w:lvlOverride w:ilvl="0">
      <w:startOverride w:val="1"/>
    </w:lvlOverride>
  </w:num>
  <w:num w:numId="5" w16cid:durableId="1165709625">
    <w:abstractNumId w:val="7"/>
  </w:num>
  <w:num w:numId="6" w16cid:durableId="1438714162">
    <w:abstractNumId w:val="6"/>
  </w:num>
  <w:num w:numId="7" w16cid:durableId="1753114427">
    <w:abstractNumId w:val="5"/>
  </w:num>
  <w:num w:numId="8" w16cid:durableId="453209630">
    <w:abstractNumId w:val="4"/>
  </w:num>
  <w:num w:numId="9" w16cid:durableId="394400630">
    <w:abstractNumId w:val="8"/>
  </w:num>
  <w:num w:numId="10" w16cid:durableId="1627395431">
    <w:abstractNumId w:val="3"/>
  </w:num>
  <w:num w:numId="11" w16cid:durableId="781799684">
    <w:abstractNumId w:val="2"/>
  </w:num>
  <w:num w:numId="12" w16cid:durableId="762726140">
    <w:abstractNumId w:val="1"/>
  </w:num>
  <w:num w:numId="13" w16cid:durableId="1010450764">
    <w:abstractNumId w:val="0"/>
  </w:num>
  <w:num w:numId="14" w16cid:durableId="917249105">
    <w:abstractNumId w:val="12"/>
  </w:num>
  <w:num w:numId="15" w16cid:durableId="487670758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456556452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04189794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326924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349209951">
    <w:abstractNumId w:val="13"/>
  </w:num>
  <w:num w:numId="20" w16cid:durableId="834607038">
    <w:abstractNumId w:val="10"/>
  </w:num>
  <w:num w:numId="21" w16cid:durableId="2478068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86"/>
    <w:rsid w:val="00374627"/>
    <w:rsid w:val="00394A6D"/>
    <w:rsid w:val="003F19B9"/>
    <w:rsid w:val="004476A1"/>
    <w:rsid w:val="005114E7"/>
    <w:rsid w:val="005E5E55"/>
    <w:rsid w:val="00616068"/>
    <w:rsid w:val="006E401C"/>
    <w:rsid w:val="0077621B"/>
    <w:rsid w:val="007963CE"/>
    <w:rsid w:val="007D00B3"/>
    <w:rsid w:val="008916B6"/>
    <w:rsid w:val="008E10EB"/>
    <w:rsid w:val="009763C8"/>
    <w:rsid w:val="00A04A7E"/>
    <w:rsid w:val="00A8131A"/>
    <w:rsid w:val="00B335C7"/>
    <w:rsid w:val="00B769EE"/>
    <w:rsid w:val="00C57E43"/>
    <w:rsid w:val="00C72B59"/>
    <w:rsid w:val="00CC75DB"/>
    <w:rsid w:val="00D33143"/>
    <w:rsid w:val="00D56207"/>
    <w:rsid w:val="00D765AF"/>
    <w:rsid w:val="00D87B86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806DF"/>
  <w15:chartTrackingRefBased/>
  <w15:docId w15:val="{E1B10CE8-ADB8-464D-B5C6-F4D2C739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B86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paragraph" w:customStyle="1" w:styleId="Normal1">
    <w:name w:val="Normal1"/>
    <w:rsid w:val="00D87B86"/>
    <w:pPr>
      <w:spacing w:after="160" w:line="256" w:lineRule="auto"/>
    </w:pPr>
    <w:rPr>
      <w:rFonts w:ascii="Calibri" w:eastAsia="Calibri" w:hAnsi="Calibri" w:cs="Calibri"/>
      <w:color w:val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ivanigollapalli7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ANI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532BF9995345C29C4EC3C5E58CB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C6BDC-DA35-47A6-858A-B556DAB47DC9}"/>
      </w:docPartPr>
      <w:docPartBody>
        <w:p w:rsidR="00000000" w:rsidRDefault="00A93F50" w:rsidP="00A93F50">
          <w:pPr>
            <w:pStyle w:val="8B532BF9995345C29C4EC3C5E58CB360"/>
          </w:pPr>
          <w:r>
            <w:t>Your Name</w:t>
          </w:r>
        </w:p>
      </w:docPartBody>
    </w:docPart>
    <w:docPart>
      <w:docPartPr>
        <w:name w:val="EAEFF357D1D3424B93F4F67986A5D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3DA9F-6B2F-4191-9DE4-87D5366A46F9}"/>
      </w:docPartPr>
      <w:docPartBody>
        <w:p w:rsidR="00000000" w:rsidRDefault="00A93F50" w:rsidP="00A93F50">
          <w:pPr>
            <w:pStyle w:val="EAEFF357D1D3424B93F4F67986A5D54D"/>
          </w:pPr>
          <w:r>
            <w:t>Objective</w:t>
          </w:r>
        </w:p>
      </w:docPartBody>
    </w:docPart>
    <w:docPart>
      <w:docPartPr>
        <w:name w:val="556749DFEBC94AD19BFC5C03474D9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F8845-7867-43D1-AE23-5EC63EDC9598}"/>
      </w:docPartPr>
      <w:docPartBody>
        <w:p w:rsidR="00000000" w:rsidRDefault="00A93F50" w:rsidP="00A93F50">
          <w:pPr>
            <w:pStyle w:val="556749DFEBC94AD19BFC5C03474D9B20"/>
          </w:pPr>
          <w:r>
            <w:t>Education</w:t>
          </w:r>
        </w:p>
      </w:docPartBody>
    </w:docPart>
    <w:docPart>
      <w:docPartPr>
        <w:name w:val="AD5105D5CD7044509A6E53B174971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24702-D01A-423B-97E5-46CD442FBB92}"/>
      </w:docPartPr>
      <w:docPartBody>
        <w:p w:rsidR="00000000" w:rsidRDefault="00A93F50" w:rsidP="00A93F50">
          <w:pPr>
            <w:pStyle w:val="AD5105D5CD7044509A6E53B1749718C8"/>
          </w:pPr>
          <w:r>
            <w:t>Skills &amp; Abilities</w:t>
          </w:r>
        </w:p>
      </w:docPartBody>
    </w:docPart>
    <w:docPart>
      <w:docPartPr>
        <w:name w:val="8991FBCFBA2E492BA302C0C19FFCC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8088C-1871-45AF-9044-4DC8A9448BE0}"/>
      </w:docPartPr>
      <w:docPartBody>
        <w:p w:rsidR="00000000" w:rsidRDefault="00A93F50" w:rsidP="00A93F50">
          <w:pPr>
            <w:pStyle w:val="8991FBCFBA2E492BA302C0C19FFCC2E6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50"/>
    <w:rsid w:val="00805B5F"/>
    <w:rsid w:val="00A9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003DF1B3E04EB58A69571A8B5B3D9E">
    <w:name w:val="62003DF1B3E04EB58A69571A8B5B3D9E"/>
  </w:style>
  <w:style w:type="paragraph" w:customStyle="1" w:styleId="216646EBC559484D94F85AE7AC6E6C7C">
    <w:name w:val="216646EBC559484D94F85AE7AC6E6C7C"/>
  </w:style>
  <w:style w:type="paragraph" w:customStyle="1" w:styleId="DEFF5BB86DFB4B82850440D0F2FB6311">
    <w:name w:val="DEFF5BB86DFB4B82850440D0F2FB6311"/>
  </w:style>
  <w:style w:type="paragraph" w:customStyle="1" w:styleId="3BEDA8A78F184E2CB998AA122BA0234C">
    <w:name w:val="3BEDA8A78F184E2CB998AA122BA0234C"/>
  </w:style>
  <w:style w:type="paragraph" w:customStyle="1" w:styleId="CA4C5296637C4119B755DDA46650152D">
    <w:name w:val="CA4C5296637C4119B755DDA46650152D"/>
  </w:style>
  <w:style w:type="paragraph" w:customStyle="1" w:styleId="FAE79AC02D3642CDAF17A498C970C543">
    <w:name w:val="FAE79AC02D3642CDAF17A498C970C543"/>
  </w:style>
  <w:style w:type="paragraph" w:customStyle="1" w:styleId="7B6630C5DD65448AB9B90E3DAC47CA0C">
    <w:name w:val="7B6630C5DD65448AB9B90E3DAC47CA0C"/>
  </w:style>
  <w:style w:type="paragraph" w:customStyle="1" w:styleId="9C71337C112A47F0B6817F2B39637D68">
    <w:name w:val="9C71337C112A47F0B6817F2B39637D68"/>
  </w:style>
  <w:style w:type="paragraph" w:customStyle="1" w:styleId="D691BF03D31B4FF7A5E90C17A103C1D3">
    <w:name w:val="D691BF03D31B4FF7A5E90C17A103C1D3"/>
  </w:style>
  <w:style w:type="paragraph" w:customStyle="1" w:styleId="F143796E6A474965BFEFD4A74B4F4431">
    <w:name w:val="F143796E6A474965BFEFD4A74B4F4431"/>
  </w:style>
  <w:style w:type="paragraph" w:customStyle="1" w:styleId="AC97B9CBBE4C414ABF79055FC37DB299">
    <w:name w:val="AC97B9CBBE4C414ABF79055FC37DB299"/>
  </w:style>
  <w:style w:type="paragraph" w:customStyle="1" w:styleId="05CC7FC7C879418E8C1012FA09E1F131">
    <w:name w:val="05CC7FC7C879418E8C1012FA09E1F131"/>
  </w:style>
  <w:style w:type="paragraph" w:customStyle="1" w:styleId="225FFF1E84C74D4A8C77AE537DFC2DB7">
    <w:name w:val="225FFF1E84C74D4A8C77AE537DFC2DB7"/>
  </w:style>
  <w:style w:type="paragraph" w:customStyle="1" w:styleId="98D6518659A54099938B42704017D5A0">
    <w:name w:val="98D6518659A54099938B42704017D5A0"/>
  </w:style>
  <w:style w:type="paragraph" w:customStyle="1" w:styleId="BF18606FFFB54F429FDDB9F414065149">
    <w:name w:val="BF18606FFFB54F429FDDB9F414065149"/>
  </w:style>
  <w:style w:type="paragraph" w:customStyle="1" w:styleId="EB0D5223189247DEB5D15D4B96BABC77">
    <w:name w:val="EB0D5223189247DEB5D15D4B96BABC77"/>
  </w:style>
  <w:style w:type="paragraph" w:customStyle="1" w:styleId="2360F0481D5748F98C72F458B46CFD14">
    <w:name w:val="2360F0481D5748F98C72F458B46CFD14"/>
  </w:style>
  <w:style w:type="paragraph" w:customStyle="1" w:styleId="6DE0443C27EC4305B43FA113385EB790">
    <w:name w:val="6DE0443C27EC4305B43FA113385EB790"/>
  </w:style>
  <w:style w:type="paragraph" w:customStyle="1" w:styleId="BB5FB1764D68410F843BF75FFC8577E3">
    <w:name w:val="BB5FB1764D68410F843BF75FFC8577E3"/>
  </w:style>
  <w:style w:type="paragraph" w:customStyle="1" w:styleId="4E11109227174720ADF68291A0F5AEFA">
    <w:name w:val="4E11109227174720ADF68291A0F5AEFA"/>
  </w:style>
  <w:style w:type="paragraph" w:customStyle="1" w:styleId="0BA61AD1FE6542E185623A91AFD5D411">
    <w:name w:val="0BA61AD1FE6542E185623A91AFD5D411"/>
  </w:style>
  <w:style w:type="paragraph" w:customStyle="1" w:styleId="C4441005CE824FBFA92B847BE59E6621">
    <w:name w:val="C4441005CE824FBFA92B847BE59E6621"/>
  </w:style>
  <w:style w:type="paragraph" w:customStyle="1" w:styleId="04C66FDC222C43DAA8DA9DF98718D9CD">
    <w:name w:val="04C66FDC222C43DAA8DA9DF98718D9CD"/>
  </w:style>
  <w:style w:type="paragraph" w:customStyle="1" w:styleId="6FBFFD76773143F2BB86C63FCE108EB0">
    <w:name w:val="6FBFFD76773143F2BB86C63FCE108EB0"/>
  </w:style>
  <w:style w:type="paragraph" w:customStyle="1" w:styleId="BA171AFA3BA64247AFD361E639D11FFA">
    <w:name w:val="BA171AFA3BA64247AFD361E639D11FFA"/>
  </w:style>
  <w:style w:type="paragraph" w:customStyle="1" w:styleId="44198239D5E54D5AB4A6370B4ED6FA23">
    <w:name w:val="44198239D5E54D5AB4A6370B4ED6FA23"/>
  </w:style>
  <w:style w:type="paragraph" w:customStyle="1" w:styleId="45689C06F0034582BF9D6728BD8525B8">
    <w:name w:val="45689C06F0034582BF9D6728BD8525B8"/>
  </w:style>
  <w:style w:type="paragraph" w:customStyle="1" w:styleId="E1E8E82EAF9746ADB673ACE0AC86087D">
    <w:name w:val="E1E8E82EAF9746ADB673ACE0AC86087D"/>
  </w:style>
  <w:style w:type="paragraph" w:customStyle="1" w:styleId="06FD793CEC5E44E8956BC51550F284CE">
    <w:name w:val="06FD793CEC5E44E8956BC51550F284CE"/>
  </w:style>
  <w:style w:type="paragraph" w:customStyle="1" w:styleId="AB4BC0ABB6C741FAAC3C16BCB717B8D7">
    <w:name w:val="AB4BC0ABB6C741FAAC3C16BCB717B8D7"/>
  </w:style>
  <w:style w:type="paragraph" w:customStyle="1" w:styleId="522D750A7FF74126A54D25AE06D0F2F8">
    <w:name w:val="522D750A7FF74126A54D25AE06D0F2F8"/>
  </w:style>
  <w:style w:type="paragraph" w:customStyle="1" w:styleId="BA446D6C9966479AADD35B4A8D1BAC4B">
    <w:name w:val="BA446D6C9966479AADD35B4A8D1BAC4B"/>
  </w:style>
  <w:style w:type="paragraph" w:customStyle="1" w:styleId="6FFB02FED7E74ACF892E0CB01192AA9E">
    <w:name w:val="6FFB02FED7E74ACF892E0CB01192AA9E"/>
  </w:style>
  <w:style w:type="paragraph" w:customStyle="1" w:styleId="9476EC95BA7A4FC485CBE8A91E585F2D">
    <w:name w:val="9476EC95BA7A4FC485CBE8A91E585F2D"/>
  </w:style>
  <w:style w:type="paragraph" w:customStyle="1" w:styleId="F753D8E79893438780BBDCE3F913820B">
    <w:name w:val="F753D8E79893438780BBDCE3F913820B"/>
  </w:style>
  <w:style w:type="paragraph" w:customStyle="1" w:styleId="40CA10178C9D4B3EAD1EABDDE202DC92">
    <w:name w:val="40CA10178C9D4B3EAD1EABDDE202DC92"/>
  </w:style>
  <w:style w:type="paragraph" w:customStyle="1" w:styleId="8B532BF9995345C29C4EC3C5E58CB360">
    <w:name w:val="8B532BF9995345C29C4EC3C5E58CB360"/>
    <w:rsid w:val="00A93F50"/>
  </w:style>
  <w:style w:type="paragraph" w:customStyle="1" w:styleId="EAEFF357D1D3424B93F4F67986A5D54D">
    <w:name w:val="EAEFF357D1D3424B93F4F67986A5D54D"/>
    <w:rsid w:val="00A93F50"/>
  </w:style>
  <w:style w:type="paragraph" w:customStyle="1" w:styleId="556749DFEBC94AD19BFC5C03474D9B20">
    <w:name w:val="556749DFEBC94AD19BFC5C03474D9B20"/>
    <w:rsid w:val="00A93F50"/>
  </w:style>
  <w:style w:type="paragraph" w:customStyle="1" w:styleId="AD5105D5CD7044509A6E53B1749718C8">
    <w:name w:val="AD5105D5CD7044509A6E53B1749718C8"/>
    <w:rsid w:val="00A93F50"/>
  </w:style>
  <w:style w:type="paragraph" w:customStyle="1" w:styleId="8991FBCFBA2E492BA302C0C19FFCC2E6">
    <w:name w:val="8991FBCFBA2E492BA302C0C19FFCC2E6"/>
    <w:rsid w:val="00A93F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113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SHIVANI</dc:creator>
  <cp:keywords/>
  <dc:description>SHIVANI GOLLAPALLI</dc:description>
  <cp:lastModifiedBy>SHIVANI</cp:lastModifiedBy>
  <cp:revision>1</cp:revision>
  <cp:lastPrinted>2022-11-01T15:51:00Z</cp:lastPrinted>
  <dcterms:created xsi:type="dcterms:W3CDTF">2022-11-01T15:43:00Z</dcterms:created>
  <dcterms:modified xsi:type="dcterms:W3CDTF">2022-11-01T17:39:00Z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